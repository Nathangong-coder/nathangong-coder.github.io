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8F3022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B9ADEAC" w14:textId="2E075AAA" w:rsidR="00692703" w:rsidRPr="00CF1A49" w:rsidRDefault="00B460D4" w:rsidP="00913946">
            <w:pPr>
              <w:pStyle w:val="Title"/>
            </w:pPr>
            <w:r>
              <w:t>Nathan Gong</w:t>
            </w:r>
          </w:p>
          <w:p w14:paraId="7F5D6D48" w14:textId="1B3AEA95" w:rsidR="00692703" w:rsidRPr="00CF1A49" w:rsidRDefault="00D22104" w:rsidP="00913946">
            <w:pPr>
              <w:pStyle w:val="ContactInfo"/>
              <w:contextualSpacing w:val="0"/>
            </w:pPr>
            <w:r>
              <w:t>ngong</w:t>
            </w:r>
            <w:r w:rsidR="00014DAB">
              <w:t>@eastsideprep.org</w:t>
            </w:r>
            <w:r>
              <w:t xml:space="preserve"> </w:t>
            </w:r>
            <w:r w:rsidR="00332FA0">
              <w:t xml:space="preserve">| </w:t>
            </w:r>
            <w:r w:rsidR="00332FA0" w:rsidRPr="00CF1A49">
              <w:t>425</w:t>
            </w:r>
            <w:r w:rsidR="00B460D4">
              <w:t>-394-3467</w:t>
            </w:r>
          </w:p>
          <w:p w14:paraId="3E366CA6" w14:textId="787EE359" w:rsidR="00692703" w:rsidRPr="00CF1A49" w:rsidRDefault="00B460D4" w:rsidP="00913946">
            <w:pPr>
              <w:pStyle w:val="ContactInfoEmphasis"/>
              <w:contextualSpacing w:val="0"/>
            </w:pPr>
            <w:r>
              <w:t>ngong@eastsideprep.org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848CD3119744EDB8D733D2AA5093F55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FA21C1">
              <w:t>Nathan Gong</w:t>
            </w:r>
            <w:r w:rsidR="00692703" w:rsidRPr="00CF1A49">
              <w:t xml:space="preserve"> </w:t>
            </w:r>
          </w:p>
        </w:tc>
      </w:tr>
      <w:tr w:rsidR="009571D8" w:rsidRPr="00CF1A49" w14:paraId="46EE4F6E" w14:textId="77777777" w:rsidTr="00692703">
        <w:tc>
          <w:tcPr>
            <w:tcW w:w="9360" w:type="dxa"/>
            <w:tcMar>
              <w:top w:w="432" w:type="dxa"/>
            </w:tcMar>
          </w:tcPr>
          <w:p w14:paraId="2DA5A66C" w14:textId="41148DB7" w:rsidR="001755A8" w:rsidRPr="00CF1A49" w:rsidRDefault="00A63969" w:rsidP="00913946">
            <w:pPr>
              <w:contextualSpacing w:val="0"/>
            </w:pPr>
            <w:r>
              <w:t xml:space="preserve">I am a hardworking, dedicated sophomore at EPS, that just founded a charity called Bridge BC. I have a lot of interests, including bridge and tennis. </w:t>
            </w:r>
            <w:r w:rsidR="00F07528">
              <w:t>I am a team player who is willing to do anything to help the company.</w:t>
            </w:r>
          </w:p>
        </w:tc>
      </w:tr>
    </w:tbl>
    <w:p w14:paraId="3F6A12C4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E589731D3FC48E186DE3AC3479E77FA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91FDD23" w14:textId="77777777" w:rsidTr="00D66A52">
        <w:tc>
          <w:tcPr>
            <w:tcW w:w="9355" w:type="dxa"/>
          </w:tcPr>
          <w:p w14:paraId="7DBC3A92" w14:textId="0320C15F" w:rsidR="001E3120" w:rsidRPr="00CF1A49" w:rsidRDefault="001E3120" w:rsidP="00A63969">
            <w:pPr>
              <w:pStyle w:val="Heading3"/>
              <w:contextualSpacing w:val="0"/>
            </w:pPr>
          </w:p>
        </w:tc>
      </w:tr>
      <w:tr w:rsidR="00F61DF9" w:rsidRPr="00CF1A49" w14:paraId="51AFA876" w14:textId="77777777" w:rsidTr="00F61DF9">
        <w:tc>
          <w:tcPr>
            <w:tcW w:w="9355" w:type="dxa"/>
            <w:tcMar>
              <w:top w:w="216" w:type="dxa"/>
            </w:tcMar>
          </w:tcPr>
          <w:p w14:paraId="16736959" w14:textId="67FC525A" w:rsidR="00F61DF9" w:rsidRPr="00CF1A49" w:rsidRDefault="003F0EF8" w:rsidP="00F61DF9">
            <w:pPr>
              <w:pStyle w:val="Heading3"/>
              <w:contextualSpacing w:val="0"/>
            </w:pPr>
            <w:r>
              <w:t>February 2023</w:t>
            </w:r>
            <w:r w:rsidR="00A17C09">
              <w:t xml:space="preserve"> - Present</w:t>
            </w:r>
          </w:p>
          <w:p w14:paraId="649D48CE" w14:textId="0A11194E" w:rsidR="00F61DF9" w:rsidRPr="00CF1A49" w:rsidRDefault="00A17C09" w:rsidP="00F61DF9">
            <w:pPr>
              <w:pStyle w:val="Heading2"/>
              <w:contextualSpacing w:val="0"/>
            </w:pPr>
            <w:r>
              <w:t>Co-</w:t>
            </w:r>
            <w:r w:rsidR="00E218A5">
              <w:t>Founder</w:t>
            </w:r>
            <w:r w:rsidR="00F61DF9" w:rsidRPr="00CF1A49">
              <w:t xml:space="preserve">, </w:t>
            </w:r>
            <w:r w:rsidR="00C518E0">
              <w:t>bridge bc</w:t>
            </w:r>
          </w:p>
          <w:p w14:paraId="00FF0000" w14:textId="21930CD4" w:rsidR="00F61DF9" w:rsidRDefault="006636E5" w:rsidP="00F61DF9">
            <w:r>
              <w:t>I just co-founded a charity called Bridge BC with one of my friends, which is focused on helping people learn bridge by creating bridge clubs. I handle most of the operational</w:t>
            </w:r>
            <w:r w:rsidR="00E47FE9">
              <w:t xml:space="preserve"> and managerial work in Bridge BC, while my friend handles most of the technical stuff.</w:t>
            </w:r>
          </w:p>
        </w:tc>
      </w:tr>
    </w:tbl>
    <w:sdt>
      <w:sdtPr>
        <w:alias w:val="Education:"/>
        <w:tag w:val="Education:"/>
        <w:id w:val="1315299138"/>
        <w:placeholder>
          <w:docPart w:val="8DB5E59A80224154B958F9541FAA7B88"/>
        </w:placeholder>
        <w:temporary/>
        <w:showingPlcHdr/>
        <w15:appearance w15:val="hidden"/>
      </w:sdtPr>
      <w:sdtContent>
        <w:p w14:paraId="2CA88BBF" w14:textId="2A3C7E16" w:rsidR="00DD2D0A" w:rsidRPr="00CF1A49" w:rsidRDefault="00DD2D0A" w:rsidP="00DD2D0A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DD2D0A" w:rsidRPr="00CF1A49" w14:paraId="460E616A" w14:textId="77777777" w:rsidTr="00DD2D0A">
        <w:tc>
          <w:tcPr>
            <w:tcW w:w="9290" w:type="dxa"/>
          </w:tcPr>
          <w:p w14:paraId="5905DF59" w14:textId="77777777" w:rsidR="00DD2D0A" w:rsidRPr="00CF1A49" w:rsidRDefault="00DD2D0A" w:rsidP="009F5B85">
            <w:pPr>
              <w:pStyle w:val="Heading3"/>
              <w:contextualSpacing w:val="0"/>
            </w:pPr>
            <w:r>
              <w:t>September 2019-present</w:t>
            </w:r>
          </w:p>
          <w:p w14:paraId="515645AD" w14:textId="77777777" w:rsidR="00DD2D0A" w:rsidRPr="00CF1A49" w:rsidRDefault="00DD2D0A" w:rsidP="009F5B85">
            <w:pPr>
              <w:pStyle w:val="Heading2"/>
              <w:contextualSpacing w:val="0"/>
            </w:pPr>
            <w:r>
              <w:t>class of ‘25</w:t>
            </w:r>
            <w:r w:rsidRPr="00CF1A49">
              <w:t xml:space="preserve">, </w:t>
            </w:r>
            <w:r>
              <w:rPr>
                <w:rStyle w:val="SubtleReference"/>
              </w:rPr>
              <w:t>Eastside preperatory school</w:t>
            </w:r>
          </w:p>
          <w:p w14:paraId="75BBF0B6" w14:textId="04E2DCEC" w:rsidR="00DD2D0A" w:rsidRPr="00CF1A49" w:rsidRDefault="00DD2D0A" w:rsidP="009F5B85">
            <w:pPr>
              <w:contextualSpacing w:val="0"/>
            </w:pPr>
            <w:r>
              <w:t xml:space="preserve">3.92 Unweighted GPA. Courses: Calculus, Web Design 2, Programming 2, </w:t>
            </w:r>
            <w:r w:rsidR="003513DE">
              <w:t xml:space="preserve">Modern Perspectives, </w:t>
            </w:r>
            <w:r>
              <w:t xml:space="preserve">etc. </w:t>
            </w:r>
          </w:p>
        </w:tc>
      </w:tr>
    </w:tbl>
    <w:p w14:paraId="5ADE9401" w14:textId="2B77A447" w:rsidR="00DA59AA" w:rsidRPr="00DD2D0A" w:rsidRDefault="00B371A8" w:rsidP="0097790C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t>activities and 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1A238CD" w14:textId="77777777" w:rsidTr="00D66A52">
        <w:tc>
          <w:tcPr>
            <w:tcW w:w="9355" w:type="dxa"/>
          </w:tcPr>
          <w:p w14:paraId="27E0C734" w14:textId="237F0C74" w:rsidR="001D0BF1" w:rsidRPr="00CF1A49" w:rsidRDefault="000909F0" w:rsidP="001D0BF1">
            <w:pPr>
              <w:pStyle w:val="Heading3"/>
              <w:contextualSpacing w:val="0"/>
            </w:pPr>
            <w:r>
              <w:t>September 2019-present</w:t>
            </w:r>
          </w:p>
          <w:p w14:paraId="7546CB63" w14:textId="1136F9CA" w:rsidR="001D0BF1" w:rsidRPr="00CF1A49" w:rsidRDefault="007E4F8F" w:rsidP="001D0BF1">
            <w:pPr>
              <w:pStyle w:val="Heading2"/>
              <w:contextualSpacing w:val="0"/>
            </w:pPr>
            <w:r>
              <w:t>volunteer</w:t>
            </w:r>
            <w:r w:rsidR="001D0BF1" w:rsidRPr="00CF1A49">
              <w:t>,</w:t>
            </w:r>
            <w:r>
              <w:t xml:space="preserve"> b4youth</w:t>
            </w:r>
          </w:p>
          <w:p w14:paraId="37F58954" w14:textId="0A24E6E8" w:rsidR="007538DC" w:rsidRPr="00CF1A49" w:rsidRDefault="007E4F8F" w:rsidP="007538DC">
            <w:pPr>
              <w:contextualSpacing w:val="0"/>
            </w:pPr>
            <w:r>
              <w:t>Helped start a bridge club at my previous middle school</w:t>
            </w:r>
            <w:r w:rsidR="003513DE">
              <w:t xml:space="preserve"> with B4Youth, and have dedicated 40+ hours to teaching my friends and other kids bridge in </w:t>
            </w:r>
            <w:r w:rsidR="00545C87">
              <w:t xml:space="preserve">bridge clubs, summer camps, and online. I have started other bridge clubs, like at my current school, Eastside Prep, and I also created a mock-up website and some social media for the nonprofit. </w:t>
            </w:r>
          </w:p>
        </w:tc>
      </w:tr>
      <w:tr w:rsidR="00F61DF9" w:rsidRPr="00CF1A49" w14:paraId="2B002DF7" w14:textId="77777777" w:rsidTr="00F61DF9">
        <w:tc>
          <w:tcPr>
            <w:tcW w:w="9355" w:type="dxa"/>
            <w:tcMar>
              <w:top w:w="216" w:type="dxa"/>
            </w:tcMar>
          </w:tcPr>
          <w:p w14:paraId="4DBEC7B4" w14:textId="0B6F3E9B" w:rsidR="00DD2D0A" w:rsidRDefault="00DD2D0A" w:rsidP="00F61DF9"/>
        </w:tc>
      </w:tr>
    </w:tbl>
    <w:sdt>
      <w:sdtPr>
        <w:alias w:val="Skills:"/>
        <w:tag w:val="Skills:"/>
        <w:id w:val="-1392877668"/>
        <w:placeholder>
          <w:docPart w:val="FF383C35C30C4AABA7D668D07209F12F"/>
        </w:placeholder>
        <w:temporary/>
        <w:showingPlcHdr/>
        <w15:appearance w15:val="hidden"/>
      </w:sdtPr>
      <w:sdtContent>
        <w:p w14:paraId="40F033F3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DA2B71A" w14:textId="77777777" w:rsidTr="00CF1A49">
        <w:tc>
          <w:tcPr>
            <w:tcW w:w="4675" w:type="dxa"/>
          </w:tcPr>
          <w:p w14:paraId="5A05B53C" w14:textId="474F0340" w:rsidR="001E3120" w:rsidRPr="006E1507" w:rsidRDefault="00B371A8" w:rsidP="006E1507">
            <w:pPr>
              <w:pStyle w:val="ListBullet"/>
              <w:contextualSpacing w:val="0"/>
            </w:pPr>
            <w:r>
              <w:t>Ability to lead</w:t>
            </w:r>
          </w:p>
          <w:p w14:paraId="1CBAB052" w14:textId="77777777" w:rsidR="001F4E6D" w:rsidRDefault="00B371A8" w:rsidP="006E1507">
            <w:pPr>
              <w:pStyle w:val="ListBullet"/>
              <w:contextualSpacing w:val="0"/>
            </w:pPr>
            <w:r>
              <w:t>Hardworking</w:t>
            </w:r>
          </w:p>
          <w:p w14:paraId="2806B556" w14:textId="48BA3AF4" w:rsidR="00B371A8" w:rsidRPr="006E1507" w:rsidRDefault="006C7572" w:rsidP="006E1507">
            <w:pPr>
              <w:pStyle w:val="ListBullet"/>
              <w:contextualSpacing w:val="0"/>
            </w:pPr>
            <w:r>
              <w:t>Love to help others</w:t>
            </w:r>
          </w:p>
        </w:tc>
        <w:tc>
          <w:tcPr>
            <w:tcW w:w="4675" w:type="dxa"/>
            <w:tcMar>
              <w:left w:w="360" w:type="dxa"/>
            </w:tcMar>
          </w:tcPr>
          <w:p w14:paraId="2467655B" w14:textId="36DFD81A" w:rsidR="003A0632" w:rsidRPr="006E1507" w:rsidRDefault="00A6767D" w:rsidP="006E1507">
            <w:pPr>
              <w:pStyle w:val="ListBullet"/>
              <w:contextualSpacing w:val="0"/>
            </w:pPr>
            <w:r>
              <w:t>Consistently exceed expectations</w:t>
            </w:r>
          </w:p>
          <w:p w14:paraId="2DA827FB" w14:textId="7891A7A6" w:rsidR="001E3120" w:rsidRPr="006E1507" w:rsidRDefault="00630025" w:rsidP="006E1507">
            <w:pPr>
              <w:pStyle w:val="ListBullet"/>
              <w:contextualSpacing w:val="0"/>
            </w:pPr>
            <w:r>
              <w:t>Observant</w:t>
            </w:r>
          </w:p>
          <w:p w14:paraId="27128C72" w14:textId="3B7A7480" w:rsidR="001E3120" w:rsidRPr="006E1507" w:rsidRDefault="00630025" w:rsidP="006E1507">
            <w:pPr>
              <w:pStyle w:val="ListBullet"/>
              <w:contextualSpacing w:val="0"/>
            </w:pPr>
            <w:r>
              <w:t>Can react calmly and maintain good judgement in an emergency</w:t>
            </w:r>
          </w:p>
        </w:tc>
      </w:tr>
    </w:tbl>
    <w:p w14:paraId="4536DB52" w14:textId="1AA70F1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05E93" w14:textId="77777777" w:rsidR="00014C46" w:rsidRDefault="00014C46" w:rsidP="0068194B">
      <w:r>
        <w:separator/>
      </w:r>
    </w:p>
    <w:p w14:paraId="275911E2" w14:textId="77777777" w:rsidR="00014C46" w:rsidRDefault="00014C46"/>
    <w:p w14:paraId="1F0FD4D5" w14:textId="77777777" w:rsidR="00014C46" w:rsidRDefault="00014C46"/>
  </w:endnote>
  <w:endnote w:type="continuationSeparator" w:id="0">
    <w:p w14:paraId="5D014C9A" w14:textId="77777777" w:rsidR="00014C46" w:rsidRDefault="00014C46" w:rsidP="0068194B">
      <w:r>
        <w:continuationSeparator/>
      </w:r>
    </w:p>
    <w:p w14:paraId="15E4A0B7" w14:textId="77777777" w:rsidR="00014C46" w:rsidRDefault="00014C46"/>
    <w:p w14:paraId="7EF64E1D" w14:textId="77777777" w:rsidR="00014C46" w:rsidRDefault="00014C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5F95F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47E28" w14:textId="77777777" w:rsidR="00014C46" w:rsidRDefault="00014C46" w:rsidP="0068194B">
      <w:r>
        <w:separator/>
      </w:r>
    </w:p>
    <w:p w14:paraId="35989DC6" w14:textId="77777777" w:rsidR="00014C46" w:rsidRDefault="00014C46"/>
    <w:p w14:paraId="3AE97538" w14:textId="77777777" w:rsidR="00014C46" w:rsidRDefault="00014C46"/>
  </w:footnote>
  <w:footnote w:type="continuationSeparator" w:id="0">
    <w:p w14:paraId="7FCD09D4" w14:textId="77777777" w:rsidR="00014C46" w:rsidRDefault="00014C46" w:rsidP="0068194B">
      <w:r>
        <w:continuationSeparator/>
      </w:r>
    </w:p>
    <w:p w14:paraId="77FF184D" w14:textId="77777777" w:rsidR="00014C46" w:rsidRDefault="00014C46"/>
    <w:p w14:paraId="10543FC8" w14:textId="77777777" w:rsidR="00014C46" w:rsidRDefault="00014C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A576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D266AF" wp14:editId="12BA213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8826E94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39751431">
    <w:abstractNumId w:val="9"/>
  </w:num>
  <w:num w:numId="2" w16cid:durableId="1302610617">
    <w:abstractNumId w:val="8"/>
  </w:num>
  <w:num w:numId="3" w16cid:durableId="1894736325">
    <w:abstractNumId w:val="7"/>
  </w:num>
  <w:num w:numId="4" w16cid:durableId="2016808885">
    <w:abstractNumId w:val="6"/>
  </w:num>
  <w:num w:numId="5" w16cid:durableId="174343286">
    <w:abstractNumId w:val="10"/>
  </w:num>
  <w:num w:numId="6" w16cid:durableId="111630499">
    <w:abstractNumId w:val="3"/>
  </w:num>
  <w:num w:numId="7" w16cid:durableId="1746606628">
    <w:abstractNumId w:val="11"/>
  </w:num>
  <w:num w:numId="8" w16cid:durableId="1556042231">
    <w:abstractNumId w:val="2"/>
  </w:num>
  <w:num w:numId="9" w16cid:durableId="522401435">
    <w:abstractNumId w:val="12"/>
  </w:num>
  <w:num w:numId="10" w16cid:durableId="2028143075">
    <w:abstractNumId w:val="5"/>
  </w:num>
  <w:num w:numId="11" w16cid:durableId="1573000036">
    <w:abstractNumId w:val="4"/>
  </w:num>
  <w:num w:numId="12" w16cid:durableId="1743985070">
    <w:abstractNumId w:val="1"/>
  </w:num>
  <w:num w:numId="13" w16cid:durableId="158237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D4"/>
    <w:rsid w:val="000001EF"/>
    <w:rsid w:val="00007322"/>
    <w:rsid w:val="00007728"/>
    <w:rsid w:val="00014C46"/>
    <w:rsid w:val="00014DAB"/>
    <w:rsid w:val="00022EB2"/>
    <w:rsid w:val="00024584"/>
    <w:rsid w:val="00024730"/>
    <w:rsid w:val="00055E95"/>
    <w:rsid w:val="0007021F"/>
    <w:rsid w:val="000909F0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7362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2FA0"/>
    <w:rsid w:val="00336056"/>
    <w:rsid w:val="003513DE"/>
    <w:rsid w:val="003544E1"/>
    <w:rsid w:val="00366398"/>
    <w:rsid w:val="003A0632"/>
    <w:rsid w:val="003A30E5"/>
    <w:rsid w:val="003A5E3B"/>
    <w:rsid w:val="003A6ADF"/>
    <w:rsid w:val="003B5928"/>
    <w:rsid w:val="003D380F"/>
    <w:rsid w:val="003E160D"/>
    <w:rsid w:val="003F0EF8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5C87"/>
    <w:rsid w:val="00566A35"/>
    <w:rsid w:val="0056701E"/>
    <w:rsid w:val="005740D7"/>
    <w:rsid w:val="005A0F26"/>
    <w:rsid w:val="005A1B10"/>
    <w:rsid w:val="005A2535"/>
    <w:rsid w:val="005A6850"/>
    <w:rsid w:val="005B1B1B"/>
    <w:rsid w:val="005C5932"/>
    <w:rsid w:val="005D3CA7"/>
    <w:rsid w:val="005D4CC1"/>
    <w:rsid w:val="005F4B91"/>
    <w:rsid w:val="005F55D2"/>
    <w:rsid w:val="00606D84"/>
    <w:rsid w:val="00620603"/>
    <w:rsid w:val="0062312F"/>
    <w:rsid w:val="00625F2C"/>
    <w:rsid w:val="00630025"/>
    <w:rsid w:val="006618E9"/>
    <w:rsid w:val="006636E5"/>
    <w:rsid w:val="0068194B"/>
    <w:rsid w:val="00692703"/>
    <w:rsid w:val="006A1962"/>
    <w:rsid w:val="006B5D48"/>
    <w:rsid w:val="006B7D7B"/>
    <w:rsid w:val="006C1A5E"/>
    <w:rsid w:val="006C7572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4F8F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14A0"/>
    <w:rsid w:val="008F3B14"/>
    <w:rsid w:val="00901899"/>
    <w:rsid w:val="0090344B"/>
    <w:rsid w:val="00905715"/>
    <w:rsid w:val="0091321E"/>
    <w:rsid w:val="00913946"/>
    <w:rsid w:val="009271C3"/>
    <w:rsid w:val="0092726B"/>
    <w:rsid w:val="009361BA"/>
    <w:rsid w:val="00944F78"/>
    <w:rsid w:val="009510E7"/>
    <w:rsid w:val="00952C89"/>
    <w:rsid w:val="00954E9E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17C09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969"/>
    <w:rsid w:val="00A6767D"/>
    <w:rsid w:val="00A7337A"/>
    <w:rsid w:val="00A755E8"/>
    <w:rsid w:val="00A93A5D"/>
    <w:rsid w:val="00AA5590"/>
    <w:rsid w:val="00AB32F8"/>
    <w:rsid w:val="00AB610B"/>
    <w:rsid w:val="00AD34B7"/>
    <w:rsid w:val="00AD360E"/>
    <w:rsid w:val="00AD40FB"/>
    <w:rsid w:val="00AD782D"/>
    <w:rsid w:val="00AE7650"/>
    <w:rsid w:val="00B10EBE"/>
    <w:rsid w:val="00B236F1"/>
    <w:rsid w:val="00B371A8"/>
    <w:rsid w:val="00B460D4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18E0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2104"/>
    <w:rsid w:val="00D243A9"/>
    <w:rsid w:val="00D305E5"/>
    <w:rsid w:val="00D37CD3"/>
    <w:rsid w:val="00D65BE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2D0A"/>
    <w:rsid w:val="00DE0FAA"/>
    <w:rsid w:val="00DE136D"/>
    <w:rsid w:val="00DE6534"/>
    <w:rsid w:val="00DF4D6C"/>
    <w:rsid w:val="00E01923"/>
    <w:rsid w:val="00E14498"/>
    <w:rsid w:val="00E218A5"/>
    <w:rsid w:val="00E2397A"/>
    <w:rsid w:val="00E254DB"/>
    <w:rsid w:val="00E300FC"/>
    <w:rsid w:val="00E362DB"/>
    <w:rsid w:val="00E47FE9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7528"/>
    <w:rsid w:val="00F130DD"/>
    <w:rsid w:val="00F24884"/>
    <w:rsid w:val="00F476C4"/>
    <w:rsid w:val="00F61DF9"/>
    <w:rsid w:val="00F776E6"/>
    <w:rsid w:val="00F81960"/>
    <w:rsid w:val="00F82424"/>
    <w:rsid w:val="00F8769D"/>
    <w:rsid w:val="00F9350C"/>
    <w:rsid w:val="00F94EB5"/>
    <w:rsid w:val="00F9624D"/>
    <w:rsid w:val="00FA21C1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6CD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on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48CD3119744EDB8D733D2AA5093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0EF03-CC36-4047-8C55-B686EDD17029}"/>
      </w:docPartPr>
      <w:docPartBody>
        <w:p w:rsidR="006467FB" w:rsidRDefault="00000000">
          <w:pPr>
            <w:pStyle w:val="7848CD3119744EDB8D733D2AA5093F55"/>
          </w:pPr>
          <w:r w:rsidRPr="00CF1A49">
            <w:t>·</w:t>
          </w:r>
        </w:p>
      </w:docPartBody>
    </w:docPart>
    <w:docPart>
      <w:docPartPr>
        <w:name w:val="2E589731D3FC48E186DE3AC3479E7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7ABB6-A505-4B9A-A6A5-C3E6E2760247}"/>
      </w:docPartPr>
      <w:docPartBody>
        <w:p w:rsidR="006467FB" w:rsidRDefault="00000000">
          <w:pPr>
            <w:pStyle w:val="2E589731D3FC48E186DE3AC3479E77FA"/>
          </w:pPr>
          <w:r w:rsidRPr="00CF1A49">
            <w:t>Experience</w:t>
          </w:r>
        </w:p>
      </w:docPartBody>
    </w:docPart>
    <w:docPart>
      <w:docPartPr>
        <w:name w:val="FF383C35C30C4AABA7D668D07209F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45F47-E83B-4545-8B67-C8EE3131DFDD}"/>
      </w:docPartPr>
      <w:docPartBody>
        <w:p w:rsidR="006467FB" w:rsidRDefault="00000000">
          <w:pPr>
            <w:pStyle w:val="FF383C35C30C4AABA7D668D07209F12F"/>
          </w:pPr>
          <w:r w:rsidRPr="00CF1A49">
            <w:t>Skills</w:t>
          </w:r>
        </w:p>
      </w:docPartBody>
    </w:docPart>
    <w:docPart>
      <w:docPartPr>
        <w:name w:val="8DB5E59A80224154B958F9541FAA7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40263-A12D-4BF5-B572-2165A3C52E00}"/>
      </w:docPartPr>
      <w:docPartBody>
        <w:p w:rsidR="006467FB" w:rsidRDefault="00831849" w:rsidP="00831849">
          <w:pPr>
            <w:pStyle w:val="8DB5E59A80224154B958F9541FAA7B88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49"/>
    <w:rsid w:val="001F3D2B"/>
    <w:rsid w:val="006467FB"/>
    <w:rsid w:val="006B2894"/>
    <w:rsid w:val="00705EF1"/>
    <w:rsid w:val="007F51DE"/>
    <w:rsid w:val="0083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848CD3119744EDB8D733D2AA5093F55">
    <w:name w:val="7848CD3119744EDB8D733D2AA5093F55"/>
  </w:style>
  <w:style w:type="paragraph" w:customStyle="1" w:styleId="7339626FC0ED48D08B72DC02EB6FD5E5">
    <w:name w:val="7339626FC0ED48D08B72DC02EB6FD5E5"/>
  </w:style>
  <w:style w:type="paragraph" w:customStyle="1" w:styleId="2E589731D3FC48E186DE3AC3479E77FA">
    <w:name w:val="2E589731D3FC48E186DE3AC3479E77FA"/>
  </w:style>
  <w:style w:type="paragraph" w:customStyle="1" w:styleId="D4D6810ADC0D412ABC57425B010D012C">
    <w:name w:val="D4D6810ADC0D412ABC57425B010D012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42EB175626D412AB25DBFD14068FB1B">
    <w:name w:val="142EB175626D412AB25DBFD14068FB1B"/>
  </w:style>
  <w:style w:type="paragraph" w:customStyle="1" w:styleId="BB5233854BB447EB9C3ED450A18546DB">
    <w:name w:val="BB5233854BB447EB9C3ED450A18546DB"/>
  </w:style>
  <w:style w:type="paragraph" w:customStyle="1" w:styleId="FF383C35C30C4AABA7D668D07209F12F">
    <w:name w:val="FF383C35C30C4AABA7D668D07209F12F"/>
  </w:style>
  <w:style w:type="paragraph" w:customStyle="1" w:styleId="EDA5F2C9986B44B9B43F5DA97F94A9AC">
    <w:name w:val="EDA5F2C9986B44B9B43F5DA97F94A9AC"/>
  </w:style>
  <w:style w:type="paragraph" w:customStyle="1" w:styleId="A6FEC95465FB4422AB9C4A3D5DE9AD25">
    <w:name w:val="A6FEC95465FB4422AB9C4A3D5DE9AD25"/>
  </w:style>
  <w:style w:type="paragraph" w:customStyle="1" w:styleId="8DB5E59A80224154B958F9541FAA7B88">
    <w:name w:val="8DB5E59A80224154B958F9541FAA7B88"/>
    <w:rsid w:val="008318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2023-02-12T20:45:00Z</dcterms:created>
  <dcterms:modified xsi:type="dcterms:W3CDTF">2023-03-09T18:30:00Z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145c00-f4d6-4f27-874c-dea6154370e3_Enabled">
    <vt:lpwstr>true</vt:lpwstr>
  </property>
  <property fmtid="{D5CDD505-2E9C-101B-9397-08002B2CF9AE}" pid="3" name="MSIP_Label_f2145c00-f4d6-4f27-874c-dea6154370e3_SetDate">
    <vt:lpwstr>2023-02-12T21:17:42Z</vt:lpwstr>
  </property>
  <property fmtid="{D5CDD505-2E9C-101B-9397-08002B2CF9AE}" pid="4" name="MSIP_Label_f2145c00-f4d6-4f27-874c-dea6154370e3_Method">
    <vt:lpwstr>Standard</vt:lpwstr>
  </property>
  <property fmtid="{D5CDD505-2E9C-101B-9397-08002B2CF9AE}" pid="5" name="MSIP_Label_f2145c00-f4d6-4f27-874c-dea6154370e3_Name">
    <vt:lpwstr>defa4170-0d19-0005-0004-bc88714345d2</vt:lpwstr>
  </property>
  <property fmtid="{D5CDD505-2E9C-101B-9397-08002B2CF9AE}" pid="6" name="MSIP_Label_f2145c00-f4d6-4f27-874c-dea6154370e3_SiteId">
    <vt:lpwstr>b2681e8b-dd20-46cf-b163-371a2d7c6014</vt:lpwstr>
  </property>
  <property fmtid="{D5CDD505-2E9C-101B-9397-08002B2CF9AE}" pid="7" name="MSIP_Label_f2145c00-f4d6-4f27-874c-dea6154370e3_ActionId">
    <vt:lpwstr>a002d49a-223d-4cda-9820-9b1b25429d55</vt:lpwstr>
  </property>
  <property fmtid="{D5CDD505-2E9C-101B-9397-08002B2CF9AE}" pid="8" name="MSIP_Label_f2145c00-f4d6-4f27-874c-dea6154370e3_ContentBits">
    <vt:lpwstr>0</vt:lpwstr>
  </property>
</Properties>
</file>